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14C1" w14:textId="71A21E46" w:rsidR="00686EFC" w:rsidRDefault="00686EFC" w:rsidP="00686EFC">
      <w:pPr>
        <w:pStyle w:val="Listaconvietas"/>
        <w:numPr>
          <w:ilvl w:val="0"/>
          <w:numId w:val="0"/>
        </w:numPr>
        <w:spacing w:line="276" w:lineRule="auto"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8169D" wp14:editId="08087176">
                <wp:simplePos x="0" y="0"/>
                <wp:positionH relativeFrom="column">
                  <wp:posOffset>13335</wp:posOffset>
                </wp:positionH>
                <wp:positionV relativeFrom="paragraph">
                  <wp:posOffset>-111760</wp:posOffset>
                </wp:positionV>
                <wp:extent cx="5638800" cy="0"/>
                <wp:effectExtent l="0" t="0" r="2540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184F4E1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-8.75pt" to="445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" strokecolor="#731c3f [3204]" strokeweight=".5pt">
                <v:stroke joinstyle="miter"/>
              </v:line>
            </w:pict>
          </mc:Fallback>
        </mc:AlternateContent>
      </w:r>
      <w:r w:rsidR="00106982">
        <w:rPr>
          <w:rFonts w:asciiTheme="minorHAnsi" w:hAnsiTheme="minorHAnsi"/>
          <w:b/>
          <w:noProof/>
        </w:rPr>
        <w:t>Círculo de la Vida:</w:t>
      </w:r>
    </w:p>
    <w:p w14:paraId="2A1CCF4A" w14:textId="586747BB" w:rsidR="00106982" w:rsidRPr="00E0186C" w:rsidRDefault="00106982" w:rsidP="00106982">
      <w:pPr>
        <w:jc w:val="both"/>
        <w:rPr>
          <w:rFonts w:ascii="Verdana" w:eastAsia="Cambria" w:hAnsi="Verdana"/>
          <w:sz w:val="20"/>
          <w:szCs w:val="20"/>
          <w:lang w:bidi="en-US"/>
        </w:rPr>
      </w:pPr>
      <w:r w:rsidRPr="00E0186C">
        <w:rPr>
          <w:rFonts w:ascii="Verdana" w:eastAsia="Cambria" w:hAnsi="Verdana"/>
          <w:sz w:val="20"/>
          <w:szCs w:val="20"/>
          <w:lang w:bidi="en-US"/>
        </w:rPr>
        <w:t>Descubre cuál alimento primario te falta y cómo puedes infundir dicha y satisfacción en tu vida</w:t>
      </w:r>
      <w:r w:rsidRPr="007E6E99">
        <w:rPr>
          <w:rFonts w:ascii="Verdana" w:hAnsi="Verdana" w:cs="Arial"/>
          <w:sz w:val="20"/>
          <w:szCs w:val="20"/>
          <w:lang w:val="es-AR"/>
        </w:rPr>
        <w:t xml:space="preserve">. </w:t>
      </w:r>
    </w:p>
    <w:p w14:paraId="2E491317" w14:textId="58587C1A" w:rsidR="00106982" w:rsidRPr="007E6E99" w:rsidRDefault="00106982" w:rsidP="00106982">
      <w:pPr>
        <w:spacing w:before="240"/>
        <w:rPr>
          <w:rFonts w:ascii="Verdana" w:hAnsi="Verdana"/>
          <w:lang w:val="es-AR"/>
        </w:rPr>
      </w:pPr>
      <w:r>
        <w:rPr>
          <w:rFonts w:ascii="Arial" w:eastAsiaTheme="minorEastAsia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F985A66" wp14:editId="25ED8EC2">
            <wp:simplePos x="0" y="0"/>
            <wp:positionH relativeFrom="margin">
              <wp:posOffset>824719</wp:posOffset>
            </wp:positionH>
            <wp:positionV relativeFrom="margin">
              <wp:posOffset>884506</wp:posOffset>
            </wp:positionV>
            <wp:extent cx="4642694" cy="46581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OfLife_update_no_copyrigh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7" t="6456" r="13455" b="14314"/>
                    <a:stretch/>
                  </pic:blipFill>
                  <pic:spPr bwMode="auto">
                    <a:xfrm>
                      <a:off x="0" y="0"/>
                      <a:ext cx="4642694" cy="465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E1E97" w14:textId="323D8A53" w:rsidR="00106982" w:rsidRPr="007E6E99" w:rsidRDefault="00106982" w:rsidP="00106982">
      <w:pPr>
        <w:rPr>
          <w:rFonts w:ascii="Verdana" w:hAnsi="Verdana"/>
          <w:lang w:val="es-AR"/>
        </w:rPr>
      </w:pPr>
      <w:r w:rsidRPr="007E6E99">
        <w:rPr>
          <w:rFonts w:ascii="Verdana" w:hAnsi="Verdana"/>
          <w:lang w:val="es-AR"/>
        </w:rPr>
        <w:t xml:space="preserve">      </w:t>
      </w:r>
    </w:p>
    <w:p w14:paraId="083B9A7B" w14:textId="30F40E56" w:rsidR="00106982" w:rsidRPr="00106982" w:rsidRDefault="00106982" w:rsidP="00686EFC">
      <w:pPr>
        <w:pStyle w:val="Listaconvietas"/>
        <w:numPr>
          <w:ilvl w:val="0"/>
          <w:numId w:val="0"/>
        </w:numPr>
        <w:spacing w:line="276" w:lineRule="auto"/>
        <w:rPr>
          <w:rFonts w:asciiTheme="minorHAnsi" w:hAnsiTheme="minorHAnsi"/>
          <w:lang w:val="es-AR"/>
        </w:rPr>
      </w:pPr>
      <w:r w:rsidRPr="00E0186C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00CA7" wp14:editId="54E2A482">
                <wp:simplePos x="0" y="0"/>
                <wp:positionH relativeFrom="column">
                  <wp:posOffset>60130</wp:posOffset>
                </wp:positionH>
                <wp:positionV relativeFrom="paragraph">
                  <wp:posOffset>-224400</wp:posOffset>
                </wp:positionV>
                <wp:extent cx="4114800" cy="2420620"/>
                <wp:effectExtent l="0" t="0" r="0" b="0"/>
                <wp:wrapThrough wrapText="bothSides">
                  <wp:wrapPolygon edited="0">
                    <wp:start x="0" y="0"/>
                    <wp:lineTo x="0" y="21305"/>
                    <wp:lineTo x="21467" y="21305"/>
                    <wp:lineTo x="21467" y="0"/>
                    <wp:lineTo x="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42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BD6C" w14:textId="77777777" w:rsidR="00106982" w:rsidRPr="00CF40F2" w:rsidRDefault="00106982" w:rsidP="00106982">
                            <w:pPr>
                              <w:spacing w:after="60"/>
                              <w:jc w:val="both"/>
                              <w:rPr>
                                <w:rFonts w:ascii="Verdana" w:eastAsia="Cambria" w:hAnsi="Verdana"/>
                                <w:b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F40F2">
                              <w:rPr>
                                <w:rFonts w:ascii="Verdana" w:eastAsia="Cambria" w:hAnsi="Verdana"/>
                                <w:b/>
                                <w:sz w:val="20"/>
                                <w:szCs w:val="20"/>
                                <w:lang w:bidi="en-US"/>
                              </w:rPr>
                              <w:t>¿Cómo luce</w:t>
                            </w:r>
                            <w:bookmarkStart w:id="0" w:name="_GoBack"/>
                            <w:r w:rsidRPr="00CF40F2">
                              <w:rPr>
                                <w:rFonts w:ascii="Verdana" w:eastAsia="Cambria" w:hAnsi="Verdana"/>
                                <w:b/>
                                <w:sz w:val="20"/>
                                <w:szCs w:val="20"/>
                                <w:lang w:bidi="en-US"/>
                              </w:rPr>
                              <w:t xml:space="preserve"> TU vida?</w:t>
                            </w:r>
                          </w:p>
                          <w:p w14:paraId="0C33CCC0" w14:textId="77777777" w:rsidR="00106982" w:rsidRPr="00CF40F2" w:rsidRDefault="00106982" w:rsidP="0010698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60" w:line="276" w:lineRule="auto"/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Coloca un punto en cada categoría para indicar 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tu nivel de satisfacción en cada área. Dibuja 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un punto hacia el centro del círculo para indicar insatisfacción o en la periferia del mismo para 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indicar satisfacción. La mayoría de las personas 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se ubican en algún lugar del medio. 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>(ve el ejemplo)</w:t>
                            </w:r>
                          </w:p>
                          <w:p w14:paraId="3A42A689" w14:textId="77777777" w:rsidR="00106982" w:rsidRPr="00CF40F2" w:rsidRDefault="00106982" w:rsidP="0010698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60" w:line="276" w:lineRule="auto"/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Conecta los puntos para que puedas ver tu 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>Círculo de la vida.</w:t>
                            </w:r>
                          </w:p>
                          <w:p w14:paraId="29FBA5DF" w14:textId="77777777" w:rsidR="00106982" w:rsidRPr="00CF40F2" w:rsidRDefault="00106982" w:rsidP="0010698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60" w:line="276" w:lineRule="auto"/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Identifica las áreas en desequilibrio. Determina 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>dónde deberías invertir más tiempo y energía</w:t>
                            </w:r>
                            <w:r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br/>
                            </w:r>
                            <w:r w:rsidRPr="00CF40F2">
                              <w:rPr>
                                <w:rFonts w:ascii="Verdana" w:eastAsia="Cambria" w:hAnsi="Verdana"/>
                                <w:sz w:val="20"/>
                                <w:szCs w:val="20"/>
                                <w:lang w:bidi="en-US"/>
                              </w:rPr>
                              <w:t xml:space="preserve"> para crear un balance. </w:t>
                            </w:r>
                          </w:p>
                          <w:bookmarkEnd w:id="0"/>
                          <w:p w14:paraId="36171628" w14:textId="77777777" w:rsidR="00106982" w:rsidRPr="00CF40F2" w:rsidRDefault="00106982" w:rsidP="00106982">
                            <w:pPr>
                              <w:spacing w:after="60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00CA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.75pt;margin-top:-17.65pt;width:324pt;height:19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" stroked="f">
                <v:textbox>
                  <w:txbxContent>
                    <w:p w14:paraId="5394BD6C" w14:textId="77777777" w:rsidR="00106982" w:rsidRPr="00CF40F2" w:rsidRDefault="00106982" w:rsidP="00106982">
                      <w:pPr>
                        <w:spacing w:after="60"/>
                        <w:jc w:val="both"/>
                        <w:rPr>
                          <w:rFonts w:ascii="Verdana" w:eastAsia="Cambria" w:hAnsi="Verdana"/>
                          <w:b/>
                          <w:sz w:val="20"/>
                          <w:szCs w:val="20"/>
                          <w:lang w:bidi="en-US"/>
                        </w:rPr>
                      </w:pPr>
                      <w:r w:rsidRPr="00CF40F2">
                        <w:rPr>
                          <w:rFonts w:ascii="Verdana" w:eastAsia="Cambria" w:hAnsi="Verdana"/>
                          <w:b/>
                          <w:sz w:val="20"/>
                          <w:szCs w:val="20"/>
                          <w:lang w:bidi="en-US"/>
                        </w:rPr>
                        <w:t>¿Cómo luce</w:t>
                      </w:r>
                      <w:bookmarkStart w:id="1" w:name="_GoBack"/>
                      <w:r w:rsidRPr="00CF40F2">
                        <w:rPr>
                          <w:rFonts w:ascii="Verdana" w:eastAsia="Cambria" w:hAnsi="Verdana"/>
                          <w:b/>
                          <w:sz w:val="20"/>
                          <w:szCs w:val="20"/>
                          <w:lang w:bidi="en-US"/>
                        </w:rPr>
                        <w:t xml:space="preserve"> TU vida?</w:t>
                      </w:r>
                    </w:p>
                    <w:p w14:paraId="0C33CCC0" w14:textId="77777777" w:rsidR="00106982" w:rsidRPr="00CF40F2" w:rsidRDefault="00106982" w:rsidP="0010698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60" w:line="276" w:lineRule="auto"/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</w:pP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Coloca un punto en cada categoría para indicar 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tu nivel de satisfacción en cada área. Dibuja 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un punto hacia el centro del círculo para indicar insatisfacción o en la periferia del mismo para 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indicar satisfacción. La mayoría de las personas 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se ubican en algún lugar del medio. 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>(ve el ejemplo)</w:t>
                      </w:r>
                    </w:p>
                    <w:p w14:paraId="3A42A689" w14:textId="77777777" w:rsidR="00106982" w:rsidRPr="00CF40F2" w:rsidRDefault="00106982" w:rsidP="0010698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60" w:line="276" w:lineRule="auto"/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</w:pP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Conecta los puntos para que puedas ver tu 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>Círculo de la vida.</w:t>
                      </w:r>
                    </w:p>
                    <w:p w14:paraId="29FBA5DF" w14:textId="77777777" w:rsidR="00106982" w:rsidRPr="00CF40F2" w:rsidRDefault="00106982" w:rsidP="0010698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60" w:line="276" w:lineRule="auto"/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</w:pP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Identifica las áreas en desequilibrio. Determina 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>dónde deberías invertir más tiempo y energía</w:t>
                      </w:r>
                      <w:r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br/>
                      </w:r>
                      <w:r w:rsidRPr="00CF40F2">
                        <w:rPr>
                          <w:rFonts w:ascii="Verdana" w:eastAsia="Cambria" w:hAnsi="Verdana"/>
                          <w:sz w:val="20"/>
                          <w:szCs w:val="20"/>
                          <w:lang w:bidi="en-US"/>
                        </w:rPr>
                        <w:t xml:space="preserve"> para crear un balance. </w:t>
                      </w:r>
                    </w:p>
                    <w:bookmarkEnd w:id="1"/>
                    <w:p w14:paraId="36171628" w14:textId="77777777" w:rsidR="00106982" w:rsidRPr="00CF40F2" w:rsidRDefault="00106982" w:rsidP="00106982">
                      <w:pPr>
                        <w:spacing w:after="60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E0A45C" w14:textId="7DF06AB7" w:rsidR="00A356D3" w:rsidRDefault="00106982" w:rsidP="005A1F01">
      <w:pPr>
        <w:rPr>
          <w:rFonts w:asciiTheme="minorHAnsi" w:hAnsiTheme="minorHAnsi"/>
          <w:b/>
          <w:sz w:val="20"/>
          <w:szCs w:val="20"/>
        </w:rPr>
      </w:pPr>
      <w:r w:rsidRPr="00E0186C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C3305" wp14:editId="00D79460">
                <wp:simplePos x="0" y="0"/>
                <wp:positionH relativeFrom="column">
                  <wp:posOffset>4385848</wp:posOffset>
                </wp:positionH>
                <wp:positionV relativeFrom="paragraph">
                  <wp:posOffset>9183</wp:posOffset>
                </wp:positionV>
                <wp:extent cx="888365" cy="317500"/>
                <wp:effectExtent l="0" t="0" r="635" b="12700"/>
                <wp:wrapThrough wrapText="bothSides">
                  <wp:wrapPolygon edited="0">
                    <wp:start x="0" y="0"/>
                    <wp:lineTo x="0" y="20736"/>
                    <wp:lineTo x="20998" y="20736"/>
                    <wp:lineTo x="20998" y="0"/>
                    <wp:lineTo x="0" y="0"/>
                  </wp:wrapPolygon>
                </wp:wrapThrough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17D61" w14:textId="77777777" w:rsidR="00106982" w:rsidRPr="00CF40F2" w:rsidRDefault="00106982" w:rsidP="00106982">
                            <w:pPr>
                              <w:pStyle w:val="Textoindependiente"/>
                              <w:spacing w:line="240" w:lineRule="exact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CF40F2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Ejemplo</w:t>
                            </w:r>
                          </w:p>
                          <w:p w14:paraId="7523D3B8" w14:textId="77777777" w:rsidR="00106982" w:rsidRPr="00A11573" w:rsidRDefault="00106982" w:rsidP="00106982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C3305" id="Text Box 3" o:spid="_x0000_s1027" type="#_x0000_t202" style="position:absolute;margin-left:345.35pt;margin-top:.7pt;width:69.9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" stroked="f">
                <v:textbox>
                  <w:txbxContent>
                    <w:p w14:paraId="35B17D61" w14:textId="77777777" w:rsidR="00106982" w:rsidRPr="00CF40F2" w:rsidRDefault="00106982" w:rsidP="00106982">
                      <w:pPr>
                        <w:pStyle w:val="Textoindependiente"/>
                        <w:spacing w:line="240" w:lineRule="exact"/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CF40F2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Ejemplo</w:t>
                      </w:r>
                    </w:p>
                    <w:p w14:paraId="7523D3B8" w14:textId="77777777" w:rsidR="00106982" w:rsidRPr="00A11573" w:rsidRDefault="00106982" w:rsidP="00106982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D753D2" w14:textId="5A222E4B" w:rsidR="00A356D3" w:rsidRPr="00A356D3" w:rsidRDefault="00106982" w:rsidP="00A356D3">
      <w:pPr>
        <w:rPr>
          <w:rFonts w:asciiTheme="minorHAnsi" w:hAnsiTheme="minorHAnsi"/>
          <w:sz w:val="20"/>
          <w:szCs w:val="20"/>
        </w:rPr>
      </w:pPr>
      <w:r w:rsidRPr="000A5FC6">
        <w:rPr>
          <w:rFonts w:ascii="Arial" w:eastAsiaTheme="minorEastAsia" w:hAnsi="Arial" w:cs="Arial"/>
          <w:noProof/>
          <w:color w:val="3B434E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38F23D1" wp14:editId="2CFB1BA0">
            <wp:simplePos x="0" y="0"/>
            <wp:positionH relativeFrom="column">
              <wp:posOffset>4302857</wp:posOffset>
            </wp:positionH>
            <wp:positionV relativeFrom="paragraph">
              <wp:posOffset>232165</wp:posOffset>
            </wp:positionV>
            <wp:extent cx="1299210" cy="12998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ndy.do:Dropbox (IN):Design Assets (Master):edu_core_assets:Circle of Life:Circle_of_life_bw_samp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8" t="4531" r="12153" b="12615"/>
                    <a:stretch/>
                  </pic:blipFill>
                  <pic:spPr bwMode="auto">
                    <a:xfrm>
                      <a:off x="0" y="0"/>
                      <a:ext cx="12992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56D3" w:rsidRPr="00A356D3" w:rsidSect="00B17FEA">
      <w:headerReference w:type="default" r:id="rId9"/>
      <w:footerReference w:type="default" r:id="rId10"/>
      <w:headerReference w:type="first" r:id="rId11"/>
      <w:pgSz w:w="11907" w:h="16839"/>
      <w:pgMar w:top="720" w:right="1111" w:bottom="1800" w:left="1440" w:header="397" w:footer="1191" w:gutter="0"/>
      <w:pgBorders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5C741" w14:textId="77777777" w:rsidR="00DB014F" w:rsidRDefault="00DB014F">
      <w:r>
        <w:separator/>
      </w:r>
    </w:p>
    <w:p w14:paraId="3439F6FC" w14:textId="77777777" w:rsidR="00DB014F" w:rsidRDefault="00DB014F"/>
  </w:endnote>
  <w:endnote w:type="continuationSeparator" w:id="0">
    <w:p w14:paraId="536333DD" w14:textId="77777777" w:rsidR="00DB014F" w:rsidRDefault="00DB014F">
      <w:r>
        <w:continuationSeparator/>
      </w:r>
    </w:p>
    <w:p w14:paraId="1FC98951" w14:textId="77777777" w:rsidR="00DB014F" w:rsidRDefault="00DB01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58F0A" w14:textId="21A140F1" w:rsidR="00BD76CA" w:rsidRPr="00BD76CA" w:rsidRDefault="00BD76CA" w:rsidP="00BD76CA">
    <w:pPr>
      <w:pStyle w:val="Piedepgina"/>
      <w:rPr>
        <w:rFonts w:asciiTheme="majorHAnsi" w:hAnsiTheme="majorHAnsi"/>
        <w:sz w:val="20"/>
        <w:szCs w:val="20"/>
      </w:rPr>
    </w:pPr>
  </w:p>
  <w:p w14:paraId="65822892" w14:textId="77777777" w:rsidR="000C1824" w:rsidRDefault="000C18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06379" w14:textId="77777777" w:rsidR="00DB014F" w:rsidRDefault="00DB014F">
      <w:r>
        <w:separator/>
      </w:r>
    </w:p>
    <w:p w14:paraId="76A504A1" w14:textId="77777777" w:rsidR="00DB014F" w:rsidRDefault="00DB014F"/>
  </w:footnote>
  <w:footnote w:type="continuationSeparator" w:id="0">
    <w:p w14:paraId="6DFA094F" w14:textId="77777777" w:rsidR="00DB014F" w:rsidRDefault="00DB014F">
      <w:r>
        <w:continuationSeparator/>
      </w:r>
    </w:p>
    <w:p w14:paraId="2C4412FD" w14:textId="77777777" w:rsidR="00DB014F" w:rsidRDefault="00DB01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E593B" w14:textId="32860A2D" w:rsidR="00EF5115" w:rsidRDefault="00EF5115">
    <w:pPr>
      <w:pStyle w:val="Encabezado"/>
    </w:pPr>
    <w:r>
      <w:rPr>
        <w:rFonts w:ascii="Times" w:hAnsi="Times" w:cs="Times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4120B6" wp14:editId="3DED8C24">
              <wp:simplePos x="0" y="0"/>
              <wp:positionH relativeFrom="column">
                <wp:posOffset>1307465</wp:posOffset>
              </wp:positionH>
              <wp:positionV relativeFrom="paragraph">
                <wp:posOffset>95250</wp:posOffset>
              </wp:positionV>
              <wp:extent cx="4268130" cy="1031240"/>
              <wp:effectExtent l="0" t="0" r="0" b="1016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813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2F64B" w14:textId="2536D8DA" w:rsidR="00EF5115" w:rsidRPr="00EF5115" w:rsidRDefault="00EF5115" w:rsidP="00EF5115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</w:pP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  <w:sz w:val="32"/>
                              <w:szCs w:val="32"/>
                            </w:rPr>
                            <w:t>clé</w:t>
                          </w:r>
                          <w:r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 xml:space="preserve"> </w:t>
                          </w: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>= cuerpo – lenguaje –</w:t>
                          </w:r>
                          <w:r w:rsidR="00112876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 xml:space="preserve"> </w:t>
                          </w: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>emoción</w:t>
                          </w:r>
                        </w:p>
                        <w:p w14:paraId="49070AFA" w14:textId="52002F3F" w:rsidR="00EF5115" w:rsidRPr="00EF5115" w:rsidRDefault="00EF5115" w:rsidP="00EF5115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</w:pP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>Siendo coherentes en el sentir, pensar y hacer</w:t>
                          </w:r>
                        </w:p>
                        <w:p w14:paraId="7F49EC6E" w14:textId="20AE1B36" w:rsidR="00EF5115" w:rsidRPr="00EF5115" w:rsidRDefault="00EF5115" w:rsidP="00EF5115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</w:pP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>Coachin</w:t>
                          </w:r>
                          <w:r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>g</w:t>
                          </w: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 xml:space="preserve"> Ontológico</w:t>
                          </w:r>
                          <w:r w:rsidR="004E18A9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>, Health Coach</w:t>
                          </w: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 xml:space="preserve"> y Asesoramiento de Imagen</w:t>
                          </w:r>
                        </w:p>
                        <w:p w14:paraId="6C216451" w14:textId="212A9C38" w:rsidR="00EF5115" w:rsidRPr="00EF5115" w:rsidRDefault="00EF5115" w:rsidP="00EF5115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</w:pPr>
                          <w:r w:rsidRPr="00EF5115"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  <w:t>Estela Pirra</w:t>
                          </w:r>
                        </w:p>
                        <w:p w14:paraId="58126EDC" w14:textId="77777777" w:rsidR="00EF5115" w:rsidRPr="00EF5115" w:rsidRDefault="00EF5115" w:rsidP="00EF5115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i/>
                              <w:color w:val="D87330" w:themeColor="accent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4120B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margin-left:102.95pt;margin-top:7.5pt;width:336.0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" filled="f" stroked="f">
              <v:textbox>
                <w:txbxContent>
                  <w:p w14:paraId="6F62F64B" w14:textId="2536D8DA" w:rsidR="00EF5115" w:rsidRPr="00EF5115" w:rsidRDefault="00EF5115" w:rsidP="00EF5115">
                    <w:pPr>
                      <w:jc w:val="center"/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</w:pP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  <w:sz w:val="32"/>
                        <w:szCs w:val="32"/>
                      </w:rPr>
                      <w:t>clé</w:t>
                    </w:r>
                    <w:r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 xml:space="preserve"> </w:t>
                    </w: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>= cuerpo – lenguaje –</w:t>
                    </w:r>
                    <w:r w:rsidR="00112876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 xml:space="preserve"> </w:t>
                    </w: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>emoción</w:t>
                    </w:r>
                  </w:p>
                  <w:p w14:paraId="49070AFA" w14:textId="52002F3F" w:rsidR="00EF5115" w:rsidRPr="00EF5115" w:rsidRDefault="00EF5115" w:rsidP="00EF5115">
                    <w:pPr>
                      <w:jc w:val="center"/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</w:pP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>Siendo coherentes en el sentir, pensar y hacer</w:t>
                    </w:r>
                  </w:p>
                  <w:p w14:paraId="7F49EC6E" w14:textId="20AE1B36" w:rsidR="00EF5115" w:rsidRPr="00EF5115" w:rsidRDefault="00EF5115" w:rsidP="00EF5115">
                    <w:pPr>
                      <w:jc w:val="center"/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</w:pP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>Coachin</w:t>
                    </w:r>
                    <w:r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>g</w:t>
                    </w: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 xml:space="preserve"> Ontológico</w:t>
                    </w:r>
                    <w:r w:rsidR="004E18A9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>, Health Coach</w:t>
                    </w: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 xml:space="preserve"> y Asesoramiento de Imagen</w:t>
                    </w:r>
                  </w:p>
                  <w:p w14:paraId="6C216451" w14:textId="212A9C38" w:rsidR="00EF5115" w:rsidRPr="00EF5115" w:rsidRDefault="00EF5115" w:rsidP="00EF5115">
                    <w:pPr>
                      <w:jc w:val="center"/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</w:pPr>
                    <w:r w:rsidRPr="00EF5115"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  <w:t>Estela Pirra</w:t>
                    </w:r>
                  </w:p>
                  <w:p w14:paraId="58126EDC" w14:textId="77777777" w:rsidR="00EF5115" w:rsidRPr="00EF5115" w:rsidRDefault="00EF5115" w:rsidP="00EF5115">
                    <w:pPr>
                      <w:jc w:val="center"/>
                      <w:rPr>
                        <w:rFonts w:asciiTheme="majorHAnsi" w:hAnsiTheme="majorHAnsi"/>
                        <w:b/>
                        <w:i/>
                        <w:color w:val="D87330" w:themeColor="accent5"/>
                      </w:rPr>
                    </w:pPr>
                  </w:p>
                </w:txbxContent>
              </v:textbox>
            </v:shape>
          </w:pict>
        </mc:Fallback>
      </mc:AlternateContent>
    </w:r>
    <w:r w:rsidRPr="005A22E4">
      <w:rPr>
        <w:rFonts w:ascii="Times" w:hAnsi="Times" w:cs="Times"/>
        <w:noProof/>
        <w:color w:val="000000"/>
      </w:rPr>
      <w:drawing>
        <wp:inline distT="0" distB="0" distL="0" distR="0" wp14:anchorId="1D4EFA11" wp14:editId="79DC27E7">
          <wp:extent cx="1330303" cy="1196778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067" cy="1251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2BA073" w14:textId="77777777" w:rsidR="00EF5115" w:rsidRDefault="00EF51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31C3F" w:themeColor="accent1"/>
        <w:sz w:val="20"/>
        <w:szCs w:val="20"/>
      </w:rPr>
      <w:alias w:val="Autor"/>
      <w:tag w:val=""/>
      <w:id w:val="-1069425668"/>
      <w:placeholder>
        <w:docPart w:val="42B278FC7EC53E458287F21B34BFAAC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9B35B75" w14:textId="47F3E030" w:rsidR="00EF5115" w:rsidRPr="00EF5115" w:rsidRDefault="00506FC9" w:rsidP="00EF5115">
        <w:pPr>
          <w:pStyle w:val="Encabezado"/>
          <w:jc w:val="center"/>
          <w:rPr>
            <w:color w:val="731C3F" w:themeColor="accent1"/>
            <w:sz w:val="20"/>
          </w:rPr>
        </w:pPr>
        <w:r>
          <w:rPr>
            <w:color w:val="731C3F" w:themeColor="accent1"/>
            <w:sz w:val="20"/>
            <w:szCs w:val="20"/>
          </w:rPr>
          <w:t>Estela Pirra</w:t>
        </w:r>
      </w:p>
    </w:sdtContent>
  </w:sdt>
  <w:p w14:paraId="15E928CD" w14:textId="77777777" w:rsidR="00EF5115" w:rsidRDefault="00EF51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FA8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9F4220"/>
    <w:multiLevelType w:val="hybridMultilevel"/>
    <w:tmpl w:val="9134E7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7084"/>
    <w:multiLevelType w:val="hybridMultilevel"/>
    <w:tmpl w:val="A054246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205D"/>
    <w:multiLevelType w:val="hybridMultilevel"/>
    <w:tmpl w:val="2754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378BC"/>
    <w:multiLevelType w:val="multilevel"/>
    <w:tmpl w:val="14F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34F16"/>
    <w:multiLevelType w:val="hybridMultilevel"/>
    <w:tmpl w:val="7B004E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24222"/>
    <w:multiLevelType w:val="hybridMultilevel"/>
    <w:tmpl w:val="CDB0859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906CDF"/>
    <w:multiLevelType w:val="hybridMultilevel"/>
    <w:tmpl w:val="7AC0A374"/>
    <w:lvl w:ilvl="0" w:tplc="040A0001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90796"/>
    <w:multiLevelType w:val="hybridMultilevel"/>
    <w:tmpl w:val="187467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82BD8"/>
    <w:multiLevelType w:val="hybridMultilevel"/>
    <w:tmpl w:val="64546184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678344D"/>
    <w:multiLevelType w:val="hybridMultilevel"/>
    <w:tmpl w:val="3FD42276"/>
    <w:lvl w:ilvl="0" w:tplc="889C3722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74011"/>
    <w:multiLevelType w:val="hybridMultilevel"/>
    <w:tmpl w:val="27BCD15C"/>
    <w:lvl w:ilvl="0" w:tplc="889C372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305"/>
    <w:multiLevelType w:val="hybridMultilevel"/>
    <w:tmpl w:val="265283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232A9"/>
    <w:multiLevelType w:val="hybridMultilevel"/>
    <w:tmpl w:val="187467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F292A"/>
    <w:multiLevelType w:val="hybridMultilevel"/>
    <w:tmpl w:val="B54E1A6C"/>
    <w:lvl w:ilvl="0" w:tplc="889C372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B3B7B"/>
    <w:multiLevelType w:val="hybridMultilevel"/>
    <w:tmpl w:val="3B2203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15"/>
  </w:num>
  <w:num w:numId="6">
    <w:abstractNumId w:val="13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1A"/>
    <w:rsid w:val="00050D2B"/>
    <w:rsid w:val="000640FA"/>
    <w:rsid w:val="000A1E95"/>
    <w:rsid w:val="000C1824"/>
    <w:rsid w:val="000F197B"/>
    <w:rsid w:val="000F2355"/>
    <w:rsid w:val="00104191"/>
    <w:rsid w:val="00106982"/>
    <w:rsid w:val="00106A32"/>
    <w:rsid w:val="00112876"/>
    <w:rsid w:val="001257BF"/>
    <w:rsid w:val="00127A9F"/>
    <w:rsid w:val="00172C1A"/>
    <w:rsid w:val="001C04FB"/>
    <w:rsid w:val="001E046B"/>
    <w:rsid w:val="001E204D"/>
    <w:rsid w:val="001F3FB8"/>
    <w:rsid w:val="001F7255"/>
    <w:rsid w:val="002369FA"/>
    <w:rsid w:val="0027069C"/>
    <w:rsid w:val="00291E50"/>
    <w:rsid w:val="0035484F"/>
    <w:rsid w:val="003621D7"/>
    <w:rsid w:val="00417C7E"/>
    <w:rsid w:val="00421B2A"/>
    <w:rsid w:val="004856A7"/>
    <w:rsid w:val="004D1A84"/>
    <w:rsid w:val="004D5CA6"/>
    <w:rsid w:val="004E18A9"/>
    <w:rsid w:val="00506FC9"/>
    <w:rsid w:val="0052368C"/>
    <w:rsid w:val="005A0CC7"/>
    <w:rsid w:val="005A1F01"/>
    <w:rsid w:val="005A3272"/>
    <w:rsid w:val="005A6A9B"/>
    <w:rsid w:val="005E699E"/>
    <w:rsid w:val="005F1E39"/>
    <w:rsid w:val="00633254"/>
    <w:rsid w:val="00662C01"/>
    <w:rsid w:val="00686EFC"/>
    <w:rsid w:val="006F28E7"/>
    <w:rsid w:val="0072120B"/>
    <w:rsid w:val="007427D7"/>
    <w:rsid w:val="00795801"/>
    <w:rsid w:val="007A1F3A"/>
    <w:rsid w:val="007F4512"/>
    <w:rsid w:val="008050BF"/>
    <w:rsid w:val="00805440"/>
    <w:rsid w:val="008474FB"/>
    <w:rsid w:val="00855586"/>
    <w:rsid w:val="008B01FB"/>
    <w:rsid w:val="008E630B"/>
    <w:rsid w:val="00920FE4"/>
    <w:rsid w:val="00A161E9"/>
    <w:rsid w:val="00A356D3"/>
    <w:rsid w:val="00A61A8A"/>
    <w:rsid w:val="00A6464A"/>
    <w:rsid w:val="00AA7545"/>
    <w:rsid w:val="00B052CE"/>
    <w:rsid w:val="00B171B4"/>
    <w:rsid w:val="00B17FEA"/>
    <w:rsid w:val="00BD2BF7"/>
    <w:rsid w:val="00BD76CA"/>
    <w:rsid w:val="00CA026D"/>
    <w:rsid w:val="00CE30A4"/>
    <w:rsid w:val="00D46776"/>
    <w:rsid w:val="00D8781D"/>
    <w:rsid w:val="00DB014F"/>
    <w:rsid w:val="00DD72FF"/>
    <w:rsid w:val="00DE4485"/>
    <w:rsid w:val="00DF7ACE"/>
    <w:rsid w:val="00E5410C"/>
    <w:rsid w:val="00EA3A1D"/>
    <w:rsid w:val="00EA535D"/>
    <w:rsid w:val="00EA7C53"/>
    <w:rsid w:val="00EF5115"/>
    <w:rsid w:val="00F6574C"/>
    <w:rsid w:val="00F75531"/>
    <w:rsid w:val="00FA018D"/>
    <w:rsid w:val="00FD3B1B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1929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1FB"/>
    <w:rPr>
      <w:rFonts w:ascii="Times New Roman" w:hAnsi="Times New Roman" w:cs="Times New Roman"/>
      <w:color w:val="auto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920FE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F197B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5A1F01"/>
  </w:style>
  <w:style w:type="paragraph" w:styleId="Textoindependiente">
    <w:name w:val="Body Text"/>
    <w:basedOn w:val="Normal"/>
    <w:link w:val="TextoindependienteCar"/>
    <w:rsid w:val="00106982"/>
    <w:rPr>
      <w:rFonts w:ascii="Century Gothic" w:eastAsia="Times New Roman" w:hAnsi="Century Gothic"/>
      <w:sz w:val="22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106982"/>
    <w:rPr>
      <w:rFonts w:ascii="Century Gothic" w:eastAsia="Times New Roman" w:hAnsi="Century Gothic" w:cs="Times New Roman"/>
      <w:color w:val="auto"/>
      <w:sz w:val="2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702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6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6780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2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1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17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65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733660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0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97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075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4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tela.pirra/Library/Containers/com.microsoft.Word/Data/Library/Caches/3082/TM10002086/Tomar%20not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B278FC7EC53E458287F21B34BFA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32052-B5CC-F246-B45E-2AC6013940A0}"/>
      </w:docPartPr>
      <w:docPartBody>
        <w:p w:rsidR="00485DDB" w:rsidRDefault="005C16E9" w:rsidP="005C16E9">
          <w:pPr>
            <w:pStyle w:val="42B278FC7EC53E458287F21B34BFAAC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E9"/>
    <w:rsid w:val="000B791B"/>
    <w:rsid w:val="002B25F4"/>
    <w:rsid w:val="00485DDB"/>
    <w:rsid w:val="00561B5A"/>
    <w:rsid w:val="00571F6D"/>
    <w:rsid w:val="005C16E9"/>
    <w:rsid w:val="005D3669"/>
    <w:rsid w:val="009E461F"/>
    <w:rsid w:val="00A364C3"/>
    <w:rsid w:val="00B41C26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6283366F638F478C46B0A8D0DC44F7">
    <w:name w:val="766283366F638F478C46B0A8D0DC44F7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s-ES" w:eastAsia="ja-JP"/>
    </w:rPr>
  </w:style>
  <w:style w:type="paragraph" w:customStyle="1" w:styleId="3C85E6AE89FA5C44913B0A0E9E23BBB7">
    <w:name w:val="3C85E6AE89FA5C44913B0A0E9E23BBB7"/>
  </w:style>
  <w:style w:type="paragraph" w:customStyle="1" w:styleId="42B278FC7EC53E458287F21B34BFAACF">
    <w:name w:val="42B278FC7EC53E458287F21B34BFAACF"/>
    <w:rsid w:val="005C16E9"/>
  </w:style>
  <w:style w:type="paragraph" w:customStyle="1" w:styleId="60721D1952F73247AD00B7EA8F6137E5">
    <w:name w:val="60721D1952F73247AD00B7EA8F6137E5"/>
    <w:rsid w:val="005C1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Pirra</dc:creator>
  <cp:keywords/>
  <dc:description/>
  <cp:lastModifiedBy>Estela Pirra</cp:lastModifiedBy>
  <cp:revision>2</cp:revision>
  <cp:lastPrinted>2017-12-20T15:56:00Z</cp:lastPrinted>
  <dcterms:created xsi:type="dcterms:W3CDTF">2018-08-22T00:26:00Z</dcterms:created>
  <dcterms:modified xsi:type="dcterms:W3CDTF">2018-08-22T00:26:00Z</dcterms:modified>
</cp:coreProperties>
</file>